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CF5069">
          <w:pPr>
            <w:pStyle w:val="Logo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4FC01E4C" wp14:editId="185736B5">
                    <wp:extent cx="1251700" cy="438912"/>
                    <wp:effectExtent l="0" t="0" r="5715" b="0"/>
                    <wp:docPr id="49" name="Immagine 49" descr="Logo segnapost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700" cy="438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584F42" w:rsidRDefault="00584F42">
          <w:pPr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82E63F" wp14:editId="04C7DC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F24F4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400"/>
                                  <w:gridCol w:w="404"/>
                                  <w:gridCol w:w="2407"/>
                                  <w:gridCol w:w="403"/>
                                </w:tblGrid>
                                <w:tr w:rsidR="00357EA4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[</w:t>
                                      </w:r>
                                      <w:proofErr w:type="spellStart"/>
                                      <w:sdt>
                                        <w:sdtPr>
                                          <w:alias w:val="Indirizzo"/>
                                          <w:tag w:val=""/>
                                          <w:id w:val="1354384868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r>
                                            <w:t>Composizione</w:t>
                                          </w:r>
                                          <w:proofErr w:type="spell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gruppo</w:t>
                                          </w:r>
                                          <w:proofErr w:type="spellEnd"/>
                                          <w: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:rsidR="00357EA4" w:rsidRDefault="00357EA4" w:rsidP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</w:tr>
                              </w:tbl>
                              <w:p w:rsidR="007D5C6E" w:rsidRDefault="007D5C6E" w:rsidP="007D5C6E">
                                <w:pPr>
                                  <w:pStyle w:val="Tabellomrd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" fillcolor="#f24f4f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400"/>
                            <w:gridCol w:w="404"/>
                            <w:gridCol w:w="2407"/>
                            <w:gridCol w:w="403"/>
                          </w:tblGrid>
                          <w:tr w:rsidR="00357EA4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  <w:r>
                                  <w:t>[</w:t>
                                </w:r>
                                <w:proofErr w:type="spellStart"/>
                                <w:sdt>
                                  <w:sdtPr>
                                    <w:alias w:val="Indirizzo"/>
                                    <w:tag w:val=""/>
                                    <w:id w:val="13543848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t>Composizione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gruppo</w:t>
                                    </w:r>
                                    <w:proofErr w:type="spellEnd"/>
                                    <w: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:rsidR="00357EA4" w:rsidRDefault="00357EA4" w:rsidP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</w:tr>
                        </w:tbl>
                        <w:p w:rsidR="007D5C6E" w:rsidRDefault="007D5C6E" w:rsidP="007D5C6E">
                          <w:pPr>
                            <w:pStyle w:val="Tabellomrd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A8336" wp14:editId="2DE89712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D5C6E" w:rsidRPr="00357EA4" w:rsidRDefault="00CF5069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:rsidR="007D5C6E" w:rsidRPr="00357EA4" w:rsidRDefault="00CF5069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7EA4">
                                      <w:t>[</w:t>
                                    </w:r>
                                    <w:proofErr w:type="spellStart"/>
                                    <w:r w:rsidR="00357EA4">
                                      <w:t>nome</w:t>
                                    </w:r>
                                    <w:proofErr w:type="spellEnd"/>
                                    <w:r w:rsidR="00357EA4">
                                      <w:t xml:space="preserve"> progetto]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64DA8336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:rsidR="007D5C6E" w:rsidRPr="00357EA4" w:rsidRDefault="00E743CA" w:rsidP="007D5C6E">
                          <w:pPr>
                            <w:pStyle w:val="Titolo"/>
                          </w:pPr>
                          <w:sdt>
                            <w:sdt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>
                                <w:t>RAD Requirement Analysis Document</w:t>
                              </w:r>
                            </w:sdtContent>
                          </w:sdt>
                        </w:p>
                        <w:p w:rsidR="007D5C6E" w:rsidRPr="00357EA4" w:rsidRDefault="00E743CA" w:rsidP="007D5C6E">
                          <w:pPr>
                            <w:pStyle w:val="Sottotitolo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7EA4">
                                <w:t>[</w:t>
                              </w:r>
                              <w:proofErr w:type="spellStart"/>
                              <w:proofErr w:type="gramStart"/>
                              <w:r w:rsidR="00357EA4">
                                <w:t>nome</w:t>
                              </w:r>
                              <w:proofErr w:type="spellEnd"/>
                              <w:proofErr w:type="gramEnd"/>
                              <w:r w:rsidR="00357EA4">
                                <w:t xml:space="preserve"> </w:t>
                              </w:r>
                              <w:proofErr w:type="spellStart"/>
                              <w:r w:rsidR="00357EA4">
                                <w:t>progetto</w:t>
                              </w:r>
                              <w:proofErr w:type="spellEnd"/>
                              <w:r w:rsidR="00357EA4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:rsidTr="00357E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 w:after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265" w:type="dxa"/>
              </w:tcPr>
              <w:p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</w:tcPr>
              <w:p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:rsidTr="00357EA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  <w:r w:rsidRPr="004A29E6">
                  <w:rPr>
                    <w:sz w:val="24"/>
                    <w:lang w:val="it-IT"/>
                  </w:rPr>
                  <w:t>5/11/2015</w:t>
                </w:r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proofErr w:type="spellStart"/>
                <w:r w:rsidRPr="004A29E6">
                  <w:rPr>
                    <w:sz w:val="24"/>
                    <w:lang w:val="it-IT"/>
                  </w:rPr>
                  <w:t>Draft</w:t>
                </w:r>
                <w:proofErr w:type="spellEnd"/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 w:rsidRPr="004A29E6">
                  <w:rPr>
                    <w:sz w:val="24"/>
                    <w:lang w:val="it-IT"/>
                  </w:rPr>
                  <w:t>[tutti]</w:t>
                </w:r>
              </w:p>
            </w:tc>
          </w:tr>
          <w:tr w:rsidR="00357EA4" w:rsidRPr="00357EA4" w:rsidTr="00357EA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</w:tr>
        </w:tbl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:rsidR="00F01CCE" w:rsidRPr="00543756" w:rsidRDefault="00CF5069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543756">
            <w:rPr>
              <w:rFonts w:ascii="Century Gothic" w:hAnsi="Century Gothic"/>
              <w:color w:val="DF1010"/>
              <w:lang w:val="it-IT"/>
            </w:rPr>
            <w:t>Sommario</w:t>
          </w:r>
        </w:p>
        <w:p w:rsidR="00907AA6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Collegamentoipertestuale"/>
                <w:noProof/>
                <w:lang w:val="it-IT"/>
              </w:rPr>
              <w:t>1. 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4" w:history="1">
            <w:r w:rsidR="00907AA6" w:rsidRPr="00A31858">
              <w:rPr>
                <w:rStyle w:val="Collegamentoipertestuale"/>
                <w:noProof/>
                <w:lang w:val="it-IT"/>
              </w:rPr>
              <w:t>1.1 Scopo del sistema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5" w:history="1">
            <w:r w:rsidR="00907AA6" w:rsidRPr="00A31858">
              <w:rPr>
                <w:rStyle w:val="Collegamentoipertestuale"/>
                <w:noProof/>
                <w:lang w:val="it-IT"/>
              </w:rPr>
              <w:t>1.2 Ambito del sistema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6" w:history="1">
            <w:r w:rsidR="00907AA6" w:rsidRPr="00A31858">
              <w:rPr>
                <w:rStyle w:val="Collegamentoipertestuale"/>
                <w:noProof/>
                <w:lang w:val="it-IT"/>
              </w:rPr>
              <w:t>1.3 Obiettivi e criteri di successo del sistema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7" w:history="1">
            <w:r w:rsidR="00907AA6" w:rsidRPr="00A31858">
              <w:rPr>
                <w:rStyle w:val="Collegamentoipertestuale"/>
                <w:noProof/>
                <w:lang w:val="it-IT"/>
              </w:rPr>
              <w:t>1.4 Definizioni, acronimi e abbreviazioni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8" w:history="1">
            <w:r w:rsidR="00907AA6" w:rsidRPr="00A31858">
              <w:rPr>
                <w:rStyle w:val="Collegamentoipertestuale"/>
                <w:noProof/>
                <w:lang w:val="it-IT"/>
              </w:rPr>
              <w:t>1.5 Riferimenti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9" w:history="1">
            <w:r w:rsidR="00907AA6" w:rsidRPr="00A31858">
              <w:rPr>
                <w:rStyle w:val="Collegamentoipertestuale"/>
                <w:noProof/>
                <w:lang w:val="it-IT"/>
              </w:rPr>
              <w:t>1.6 Panoramica</w:t>
            </w:r>
          </w:hyperlink>
        </w:p>
        <w:p w:rsidR="00907AA6" w:rsidRDefault="00CF506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Collegamentoipertestuale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:rsidR="00907AA6" w:rsidRDefault="00CF506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Collegamentoipertestuale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2" w:history="1">
            <w:r w:rsidR="00907AA6" w:rsidRPr="00A31858">
              <w:rPr>
                <w:rStyle w:val="Collegamentoipertestuale"/>
                <w:noProof/>
                <w:lang w:val="it-IT"/>
              </w:rPr>
              <w:t>3.1 Panoramica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3" w:history="1">
            <w:r w:rsidR="00907AA6" w:rsidRPr="00A31858">
              <w:rPr>
                <w:rStyle w:val="Collegamentoipertestuale"/>
                <w:noProof/>
                <w:lang w:val="it-IT"/>
              </w:rPr>
              <w:t>3.2 Requisiti funzionali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4" w:history="1">
            <w:r w:rsidR="00907AA6" w:rsidRPr="00A31858">
              <w:rPr>
                <w:rStyle w:val="Collegamentoipertestuale"/>
                <w:noProof/>
                <w:lang w:val="it-IT"/>
              </w:rPr>
              <w:t>3.3 Requisiti no funzionali</w:t>
            </w:r>
          </w:hyperlink>
        </w:p>
        <w:p w:rsidR="00907AA6" w:rsidRDefault="00CF5069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5" w:history="1">
            <w:r w:rsidR="00907AA6" w:rsidRPr="00A31858">
              <w:rPr>
                <w:rStyle w:val="Collegamentoipertestuale"/>
                <w:noProof/>
                <w:lang w:val="it-IT"/>
              </w:rPr>
              <w:t>3.4 Modello di sistema</w:t>
            </w:r>
          </w:hyperlink>
        </w:p>
        <w:p w:rsidR="00907AA6" w:rsidRDefault="00CF5069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Collegamentoipertestuale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:rsidR="0026167D" w:rsidRPr="004A29E6" w:rsidRDefault="0026167D" w:rsidP="0026167D">
      <w:pPr>
        <w:pStyle w:val="Titolo1"/>
        <w:rPr>
          <w:lang w:val="it-IT"/>
        </w:rPr>
      </w:pPr>
      <w:bookmarkStart w:id="0" w:name="_Toc433975253"/>
      <w:r w:rsidRPr="004A29E6">
        <w:rPr>
          <w:lang w:val="it-IT"/>
        </w:rPr>
        <w:lastRenderedPageBreak/>
        <w:t>1. Int</w:t>
      </w:r>
      <w:r w:rsidR="004A29E6" w:rsidRPr="004A29E6">
        <w:rPr>
          <w:lang w:val="it-IT"/>
        </w:rPr>
        <w:t>roduzione</w:t>
      </w:r>
      <w:bookmarkEnd w:id="0"/>
    </w:p>
    <w:p w:rsidR="0026167D" w:rsidRDefault="0026167D" w:rsidP="0026167D">
      <w:pPr>
        <w:pStyle w:val="Titolo2"/>
        <w:rPr>
          <w:lang w:val="it-IT"/>
        </w:rPr>
      </w:pPr>
      <w:bookmarkStart w:id="1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1"/>
    </w:p>
    <w:p w:rsidR="006B4A8D" w:rsidRDefault="006B4A8D" w:rsidP="006B4A8D">
      <w:pPr>
        <w:rPr>
          <w:lang w:val="it-IT"/>
        </w:rPr>
      </w:pPr>
      <w:bookmarkStart w:id="2" w:name="_Toc433975255"/>
      <w:r>
        <w:rPr>
          <w:lang w:val="it-IT"/>
        </w:rPr>
        <w:tab/>
        <w:t>[Breve descrizione delle esigenze da cui parte l’idea del progetto]</w:t>
      </w:r>
    </w:p>
    <w:p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2"/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</w:t>
      </w:r>
      <w:proofErr w:type="spellStart"/>
      <w:r>
        <w:rPr>
          <w:lang w:val="it-IT"/>
        </w:rPr>
        <w:t>Descirizone</w:t>
      </w:r>
      <w:proofErr w:type="spellEnd"/>
      <w:r>
        <w:rPr>
          <w:lang w:val="it-IT"/>
        </w:rPr>
        <w:t xml:space="preserve"> del contesto di utilizzo]</w:t>
      </w:r>
    </w:p>
    <w:p w:rsidR="0026167D" w:rsidRDefault="0026167D" w:rsidP="0026167D">
      <w:pPr>
        <w:pStyle w:val="Titolo2"/>
        <w:rPr>
          <w:lang w:val="it-IT"/>
        </w:rPr>
      </w:pPr>
      <w:bookmarkStart w:id="3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3"/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:rsidR="0026167D" w:rsidRPr="004A29E6" w:rsidRDefault="0026167D" w:rsidP="0026167D">
      <w:pPr>
        <w:pStyle w:val="Titolo2"/>
        <w:rPr>
          <w:lang w:val="it-IT"/>
        </w:rPr>
      </w:pPr>
      <w:bookmarkStart w:id="4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4"/>
    </w:p>
    <w:p w:rsidR="0026167D" w:rsidRDefault="0026167D" w:rsidP="0026167D">
      <w:pPr>
        <w:pStyle w:val="Titolo2"/>
        <w:rPr>
          <w:lang w:val="it-IT"/>
        </w:rPr>
      </w:pPr>
      <w:bookmarkStart w:id="5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5"/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:rsidR="0026167D" w:rsidRDefault="0026167D" w:rsidP="0026167D">
      <w:pPr>
        <w:pStyle w:val="Titolo2"/>
        <w:rPr>
          <w:lang w:val="it-IT"/>
        </w:rPr>
      </w:pPr>
      <w:bookmarkStart w:id="6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6"/>
      <w:r w:rsidR="004A29E6" w:rsidRPr="004A29E6">
        <w:rPr>
          <w:lang w:val="it-IT"/>
        </w:rPr>
        <w:t xml:space="preserve"> </w:t>
      </w:r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:rsidR="0026167D" w:rsidRPr="004A29E6" w:rsidRDefault="0026167D" w:rsidP="00357EA4">
      <w:pPr>
        <w:pStyle w:val="Titolo1"/>
        <w:rPr>
          <w:lang w:val="it-IT"/>
        </w:rPr>
      </w:pPr>
      <w:bookmarkStart w:id="7" w:name="_Toc433975260"/>
      <w:r w:rsidRPr="004A29E6">
        <w:rPr>
          <w:lang w:val="it-IT"/>
        </w:rPr>
        <w:t xml:space="preserve">2. </w:t>
      </w:r>
      <w:r w:rsidR="004A29E6" w:rsidRPr="004A29E6">
        <w:rPr>
          <w:lang w:val="it-IT"/>
        </w:rPr>
        <w:t>Sistema corrente</w:t>
      </w:r>
      <w:bookmarkEnd w:id="7"/>
    </w:p>
    <w:p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:rsidR="0026167D" w:rsidRPr="004A29E6" w:rsidRDefault="0026167D" w:rsidP="0026167D">
      <w:pPr>
        <w:pStyle w:val="Titolo1"/>
        <w:rPr>
          <w:lang w:val="it-IT"/>
        </w:rPr>
      </w:pPr>
      <w:bookmarkStart w:id="8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8"/>
    </w:p>
    <w:p w:rsidR="0026167D" w:rsidRDefault="0026167D" w:rsidP="0026167D">
      <w:pPr>
        <w:pStyle w:val="Titolo2"/>
        <w:rPr>
          <w:lang w:val="it-IT"/>
        </w:rPr>
      </w:pPr>
      <w:bookmarkStart w:id="9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9"/>
    </w:p>
    <w:p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[Descrizione dell’idea di base di come il sistema dovrebbe essere.]</w:t>
      </w:r>
    </w:p>
    <w:p w:rsidR="0026167D" w:rsidRDefault="0026167D" w:rsidP="0026167D">
      <w:pPr>
        <w:pStyle w:val="Titolo2"/>
        <w:rPr>
          <w:lang w:val="it-IT"/>
        </w:rPr>
      </w:pPr>
      <w:bookmarkStart w:id="10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0"/>
    </w:p>
    <w:p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>CONVENZIONE: Fate precedere il nome del requisito da RF[numero].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>
        <w:rPr>
          <w:lang w:val="it-IT"/>
        </w:rPr>
        <w:t>ouput</w:t>
      </w:r>
      <w:proofErr w:type="spellEnd"/>
      <w:r>
        <w:rPr>
          <w:lang w:val="it-IT"/>
        </w:rPr>
        <w:t xml:space="preserve"> prodotto,</w:t>
      </w:r>
      <w:r>
        <w:rPr>
          <w:lang w:val="it-IT"/>
        </w:rPr>
        <w:br/>
        <w:t xml:space="preserve"> - categorizzare i requisiti. ]</w:t>
      </w:r>
    </w:p>
    <w:p w:rsidR="006B4A8D" w:rsidRDefault="0026167D" w:rsidP="009148B8">
      <w:pPr>
        <w:pStyle w:val="Titolo2"/>
        <w:rPr>
          <w:lang w:val="it-IT"/>
        </w:rPr>
      </w:pPr>
      <w:bookmarkStart w:id="11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1"/>
    </w:p>
    <w:p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>[CONVENZIONE: Usare il prefisso NFR[numero] per elencare i requisiti non funzionali.]</w:t>
      </w:r>
    </w:p>
    <w:p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lastRenderedPageBreak/>
        <w:t xml:space="preserve">3.3.1 </w:t>
      </w:r>
      <w:r w:rsidR="004A29E6" w:rsidRPr="004A29E6">
        <w:rPr>
          <w:lang w:val="it-IT"/>
        </w:rPr>
        <w:t>Usabilità</w:t>
      </w:r>
    </w:p>
    <w:p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:rsidR="0026167D" w:rsidRPr="004A29E6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:rsidR="0026167D" w:rsidRPr="004A29E6" w:rsidRDefault="0026167D" w:rsidP="0026167D">
      <w:pPr>
        <w:pStyle w:val="Titolo2"/>
        <w:rPr>
          <w:lang w:val="it-IT"/>
        </w:rPr>
      </w:pPr>
      <w:bookmarkStart w:id="12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2"/>
    </w:p>
    <w:p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>[Esempi di utilizzo,  informali e completi]</w:t>
      </w:r>
    </w:p>
    <w:p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uno use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>: ogni componente del team deve comunicare alle PM il numero di use case prodotti e la stima del tempo impiegato. Sottolineiamo che il tempo necessario per capire come gli use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:rsidR="0069499F" w:rsidRPr="0069499F" w:rsidRDefault="0069499F" w:rsidP="009148B8">
      <w:pPr>
        <w:ind w:left="720"/>
        <w:rPr>
          <w:lang w:val="it-IT"/>
        </w:rPr>
      </w:pPr>
    </w:p>
    <w:p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nome_use_case</w:t>
      </w:r>
      <w:proofErr w:type="spellEnd"/>
      <w:r w:rsidRPr="00523C3A">
        <w:rPr>
          <w:sz w:val="24"/>
          <w:lang w:val="it-IT"/>
        </w:rPr>
        <w:t>]Control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:rsidR="00523C3A" w:rsidRDefault="00523C3A" w:rsidP="0053435D">
      <w:pPr>
        <w:rPr>
          <w:sz w:val="24"/>
          <w:lang w:val="it-IT"/>
        </w:rPr>
      </w:pPr>
    </w:p>
    <w:p w:rsidR="00523C3A" w:rsidRPr="00523C3A" w:rsidRDefault="00523C3A" w:rsidP="0053435D">
      <w:pPr>
        <w:rPr>
          <w:sz w:val="24"/>
          <w:lang w:val="it-IT"/>
        </w:rPr>
      </w:pPr>
      <w:bookmarkStart w:id="13" w:name="_GoBack"/>
      <w:bookmarkEnd w:id="13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lastRenderedPageBreak/>
              <w:t>Nome oggetto</w:t>
            </w:r>
          </w:p>
        </w:tc>
        <w:tc>
          <w:tcPr>
            <w:tcW w:w="3070" w:type="dxa"/>
          </w:tcPr>
          <w:p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>, entity, control]</w:t>
            </w:r>
          </w:p>
        </w:tc>
        <w:tc>
          <w:tcPr>
            <w:tcW w:w="3071" w:type="dxa"/>
          </w:tcPr>
          <w:p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:rsidR="0053435D" w:rsidRDefault="0053435D" w:rsidP="0053435D">
      <w:pPr>
        <w:rPr>
          <w:lang w:val="it-IT"/>
        </w:rPr>
      </w:pPr>
    </w:p>
    <w:p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del diagrammi di sequenza o attività. </w:t>
      </w:r>
      <w:r w:rsidRPr="009148B8">
        <w:rPr>
          <w:lang w:val="it-IT"/>
        </w:rPr>
        <w:t>Sottolineiamo che il tempo necessario per capire come gli use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mock-</w:t>
      </w:r>
      <w:proofErr w:type="spellStart"/>
      <w:r w:rsidRPr="004A29E6">
        <w:rPr>
          <w:lang w:val="it-IT"/>
        </w:rPr>
        <w:t>ups</w:t>
      </w:r>
      <w:proofErr w:type="spellEnd"/>
    </w:p>
    <w:p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mock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:rsidR="0026167D" w:rsidRDefault="0026167D" w:rsidP="0026167D">
      <w:pPr>
        <w:pStyle w:val="Titolo1"/>
        <w:rPr>
          <w:lang w:val="it-IT"/>
        </w:rPr>
      </w:pPr>
      <w:bookmarkStart w:id="14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4"/>
    </w:p>
    <w:p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2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69" w:rsidRDefault="00CF5069">
      <w:pPr>
        <w:spacing w:after="0" w:line="240" w:lineRule="auto"/>
      </w:pPr>
      <w:r>
        <w:separator/>
      </w:r>
    </w:p>
  </w:endnote>
  <w:endnote w:type="continuationSeparator" w:id="0">
    <w:p w:rsidR="00CF5069" w:rsidRDefault="00CF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72D" w:rsidRPr="0026167D" w:rsidRDefault="0026167D">
    <w:pPr>
      <w:pStyle w:val="Pidipagina"/>
      <w:rPr>
        <w:lang w:val="it-IT"/>
      </w:rPr>
    </w:pPr>
    <w:r>
      <w:rPr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69" w:rsidRDefault="00CF5069">
      <w:pPr>
        <w:spacing w:after="0" w:line="240" w:lineRule="auto"/>
      </w:pPr>
      <w:r>
        <w:separator/>
      </w:r>
    </w:p>
  </w:footnote>
  <w:footnote w:type="continuationSeparator" w:id="0">
    <w:p w:rsidR="00CF5069" w:rsidRDefault="00CF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E373A"/>
    <w:rsid w:val="001E37C2"/>
    <w:rsid w:val="001F36A5"/>
    <w:rsid w:val="002124F1"/>
    <w:rsid w:val="00240C03"/>
    <w:rsid w:val="0026167D"/>
    <w:rsid w:val="002C5716"/>
    <w:rsid w:val="002F69D2"/>
    <w:rsid w:val="002F7F31"/>
    <w:rsid w:val="00343AB4"/>
    <w:rsid w:val="003440C3"/>
    <w:rsid w:val="00357EA4"/>
    <w:rsid w:val="0036154E"/>
    <w:rsid w:val="00365A06"/>
    <w:rsid w:val="003A414E"/>
    <w:rsid w:val="003B4B87"/>
    <w:rsid w:val="004310EF"/>
    <w:rsid w:val="00447C65"/>
    <w:rsid w:val="00462CA1"/>
    <w:rsid w:val="00491E10"/>
    <w:rsid w:val="004A29E6"/>
    <w:rsid w:val="004D0BA2"/>
    <w:rsid w:val="004D3AFE"/>
    <w:rsid w:val="00523C3A"/>
    <w:rsid w:val="0053435D"/>
    <w:rsid w:val="00543756"/>
    <w:rsid w:val="00545EE8"/>
    <w:rsid w:val="00565C86"/>
    <w:rsid w:val="00584F42"/>
    <w:rsid w:val="005B4A06"/>
    <w:rsid w:val="005D67B3"/>
    <w:rsid w:val="00682D30"/>
    <w:rsid w:val="0069499F"/>
    <w:rsid w:val="006B4A8D"/>
    <w:rsid w:val="00724AD5"/>
    <w:rsid w:val="00734922"/>
    <w:rsid w:val="00752606"/>
    <w:rsid w:val="007A52BA"/>
    <w:rsid w:val="007D5C6E"/>
    <w:rsid w:val="007F54B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E5233"/>
    <w:rsid w:val="00B0274A"/>
    <w:rsid w:val="00B24F06"/>
    <w:rsid w:val="00BF24A5"/>
    <w:rsid w:val="00C136C3"/>
    <w:rsid w:val="00C71201"/>
    <w:rsid w:val="00CF5069"/>
    <w:rsid w:val="00D07F2F"/>
    <w:rsid w:val="00D56FCD"/>
    <w:rsid w:val="00D76012"/>
    <w:rsid w:val="00D92E89"/>
    <w:rsid w:val="00DF3166"/>
    <w:rsid w:val="00DF69A6"/>
    <w:rsid w:val="00E4397A"/>
    <w:rsid w:val="00E5253F"/>
    <w:rsid w:val="00E743CA"/>
    <w:rsid w:val="00EB5F8F"/>
    <w:rsid w:val="00F01CCE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745A0-09F1-4AA9-AFF0-06A09A42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214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RAD Requirement Analysis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[nome progetto]</dc:subject>
  <dc:creator>margar</dc:creator>
  <cp:keywords/>
  <dc:description/>
  <cp:lastModifiedBy>Utente</cp:lastModifiedBy>
  <cp:revision>6</cp:revision>
  <dcterms:created xsi:type="dcterms:W3CDTF">2015-10-30T11:24:00Z</dcterms:created>
  <dcterms:modified xsi:type="dcterms:W3CDTF">2015-11-23T12:08:00Z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